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FA" w:rsidRPr="00CF1FDE" w:rsidRDefault="00BF7EFA" w:rsidP="00BF7EFA">
      <w:pPr>
        <w:rPr>
          <w:b/>
          <w:sz w:val="24"/>
        </w:rPr>
      </w:pPr>
      <w:r w:rsidRPr="00CF1FDE">
        <w:rPr>
          <w:b/>
          <w:sz w:val="24"/>
        </w:rPr>
        <w:t>Caso de Uso – Pesquisa de Cliente</w:t>
      </w:r>
    </w:p>
    <w:p w:rsidR="00BF7EFA" w:rsidRPr="00CF1FDE" w:rsidRDefault="00BF7EFA" w:rsidP="00BF7EFA">
      <w:pPr>
        <w:rPr>
          <w:b/>
          <w:sz w:val="24"/>
        </w:rPr>
      </w:pPr>
      <w:r w:rsidRPr="00CF1FDE">
        <w:rPr>
          <w:b/>
          <w:sz w:val="24"/>
        </w:rPr>
        <w:t>Condição:</w:t>
      </w:r>
    </w:p>
    <w:p w:rsidR="00BF7EFA" w:rsidRPr="00CF1FDE" w:rsidRDefault="00BF7EFA" w:rsidP="00BF7EFA">
      <w:pPr>
        <w:rPr>
          <w:sz w:val="24"/>
        </w:rPr>
      </w:pPr>
      <w:r w:rsidRPr="00CF1FDE">
        <w:rPr>
          <w:b/>
          <w:sz w:val="24"/>
        </w:rPr>
        <w:tab/>
      </w:r>
      <w:r w:rsidRPr="00CF1FDE">
        <w:rPr>
          <w:sz w:val="24"/>
        </w:rPr>
        <w:t>Estar na tela de PDV.</w:t>
      </w:r>
    </w:p>
    <w:p w:rsidR="00BF7EFA" w:rsidRDefault="00BF7EFA" w:rsidP="00BF7EFA">
      <w:pPr>
        <w:rPr>
          <w:b/>
          <w:sz w:val="24"/>
        </w:rPr>
      </w:pPr>
      <w:r w:rsidRPr="00CF1FDE">
        <w:rPr>
          <w:b/>
          <w:sz w:val="24"/>
        </w:rPr>
        <w:t>Fluxo Normal</w:t>
      </w:r>
      <w:r>
        <w:rPr>
          <w:b/>
          <w:sz w:val="24"/>
        </w:rPr>
        <w:t>:</w:t>
      </w:r>
    </w:p>
    <w:p w:rsidR="00BF7EFA" w:rsidRDefault="00BF7EFA" w:rsidP="00BF7EFA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1 – </w:t>
      </w:r>
      <w:r w:rsidR="006970A3">
        <w:rPr>
          <w:sz w:val="24"/>
        </w:rPr>
        <w:t>Iniciar venda</w:t>
      </w:r>
      <w:r>
        <w:rPr>
          <w:sz w:val="24"/>
        </w:rPr>
        <w:t>.</w:t>
      </w:r>
    </w:p>
    <w:p w:rsidR="006970A3" w:rsidRPr="006970A3" w:rsidRDefault="006970A3" w:rsidP="00BF7EFA">
      <w:pPr>
        <w:rPr>
          <w:sz w:val="24"/>
        </w:rPr>
      </w:pPr>
      <w:r>
        <w:rPr>
          <w:sz w:val="24"/>
        </w:rPr>
        <w:tab/>
        <w:t xml:space="preserve">2 – </w:t>
      </w:r>
      <w:r w:rsidR="004239B9">
        <w:rPr>
          <w:sz w:val="24"/>
        </w:rPr>
        <w:t xml:space="preserve">Acessar </w:t>
      </w:r>
      <w:r>
        <w:rPr>
          <w:i/>
          <w:sz w:val="24"/>
        </w:rPr>
        <w:t xml:space="preserve">Pesquisa de cliente. </w:t>
      </w:r>
    </w:p>
    <w:p w:rsidR="00BF7EFA" w:rsidRDefault="00BF7EFA" w:rsidP="00BF7EFA">
      <w:pPr>
        <w:rPr>
          <w:sz w:val="24"/>
        </w:rPr>
      </w:pPr>
      <w:r>
        <w:rPr>
          <w:sz w:val="24"/>
        </w:rPr>
        <w:tab/>
      </w:r>
      <w:r w:rsidR="006970A3">
        <w:rPr>
          <w:sz w:val="24"/>
        </w:rPr>
        <w:t>3</w:t>
      </w:r>
      <w:r>
        <w:rPr>
          <w:sz w:val="24"/>
        </w:rPr>
        <w:t xml:space="preserve"> - </w:t>
      </w:r>
      <w:r w:rsidR="006970A3">
        <w:rPr>
          <w:sz w:val="24"/>
        </w:rPr>
        <w:t xml:space="preserve"> Inserir nome do cliente na caixa de texto.</w:t>
      </w:r>
    </w:p>
    <w:p w:rsidR="006970A3" w:rsidRDefault="006970A3" w:rsidP="00BF7EFA">
      <w:pPr>
        <w:rPr>
          <w:i/>
          <w:sz w:val="24"/>
        </w:rPr>
      </w:pPr>
      <w:r>
        <w:rPr>
          <w:sz w:val="24"/>
        </w:rPr>
        <w:tab/>
        <w:t xml:space="preserve">4 – Selecionar cliente no </w:t>
      </w:r>
      <w:r>
        <w:rPr>
          <w:i/>
          <w:sz w:val="24"/>
        </w:rPr>
        <w:t>Grid.</w:t>
      </w:r>
    </w:p>
    <w:p w:rsidR="006970A3" w:rsidRDefault="006970A3" w:rsidP="00BF7EFA">
      <w:pPr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5 – Aceitar mensagem de confirmação.</w:t>
      </w:r>
    </w:p>
    <w:p w:rsidR="006970A3" w:rsidRDefault="006970A3" w:rsidP="00BF7EFA">
      <w:pPr>
        <w:rPr>
          <w:sz w:val="24"/>
        </w:rPr>
      </w:pPr>
      <w:r>
        <w:rPr>
          <w:sz w:val="24"/>
        </w:rPr>
        <w:tab/>
        <w:t>6 – Fechar caso de uso.</w:t>
      </w:r>
    </w:p>
    <w:p w:rsidR="006970A3" w:rsidRDefault="006970A3" w:rsidP="00BF7EFA">
      <w:pPr>
        <w:rPr>
          <w:b/>
          <w:sz w:val="24"/>
        </w:rPr>
      </w:pPr>
      <w:r>
        <w:rPr>
          <w:b/>
          <w:sz w:val="24"/>
        </w:rPr>
        <w:t>Fluxo Alternativo:</w:t>
      </w:r>
    </w:p>
    <w:p w:rsidR="004239B9" w:rsidRDefault="006970A3" w:rsidP="00BF7EFA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3.1 – Inserir o CP</w:t>
      </w:r>
      <w:r w:rsidR="004239B9">
        <w:rPr>
          <w:sz w:val="24"/>
        </w:rPr>
        <w:t>F do cliente na caixa de texto.</w:t>
      </w:r>
    </w:p>
    <w:p w:rsidR="006970A3" w:rsidRDefault="004239B9" w:rsidP="00BF7EFA">
      <w:pPr>
        <w:rPr>
          <w:sz w:val="24"/>
        </w:rPr>
      </w:pPr>
      <w:r>
        <w:rPr>
          <w:sz w:val="24"/>
        </w:rPr>
        <w:tab/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3.2 – Inserir código do cliente.</w:t>
      </w:r>
    </w:p>
    <w:p w:rsidR="004239B9" w:rsidRDefault="004239B9" w:rsidP="00BF7EFA">
      <w:pPr>
        <w:rPr>
          <w:sz w:val="24"/>
        </w:rPr>
      </w:pP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3.3 – Cliente não cadastrado.</w:t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3.3.1 – Cadastrar cliente.</w:t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3.3.2 – Inserir Cadastro do cliente à venda.</w:t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3.4 – Cliente não cadastrado na venda.</w:t>
      </w:r>
    </w:p>
    <w:p w:rsidR="004239B9" w:rsidRDefault="004239B9" w:rsidP="00BF7EFA">
      <w:pPr>
        <w:rPr>
          <w:sz w:val="24"/>
        </w:rPr>
      </w:pPr>
      <w:r>
        <w:rPr>
          <w:sz w:val="24"/>
        </w:rPr>
        <w:tab/>
        <w:t>3.4.1 – Utilizar informações de cliente padrão.</w:t>
      </w:r>
      <w:bookmarkStart w:id="0" w:name="_GoBack"/>
      <w:bookmarkEnd w:id="0"/>
    </w:p>
    <w:p w:rsidR="004239B9" w:rsidRPr="006970A3" w:rsidRDefault="004239B9" w:rsidP="00BF7EFA">
      <w:pPr>
        <w:rPr>
          <w:sz w:val="24"/>
        </w:rPr>
      </w:pPr>
    </w:p>
    <w:p w:rsidR="001008F8" w:rsidRDefault="001008F8">
      <w:pPr>
        <w:spacing w:line="240" w:lineRule="auto"/>
        <w:jc w:val="both"/>
        <w:rPr>
          <w:b/>
          <w:sz w:val="24"/>
          <w:szCs w:val="24"/>
        </w:rPr>
      </w:pPr>
    </w:p>
    <w:sectPr w:rsidR="0010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D7" w:rsidRDefault="003976D7">
      <w:pPr>
        <w:spacing w:after="0" w:line="240" w:lineRule="auto"/>
      </w:pPr>
      <w:r>
        <w:separator/>
      </w:r>
    </w:p>
  </w:endnote>
  <w:endnote w:type="continuationSeparator" w:id="0">
    <w:p w:rsidR="003976D7" w:rsidRDefault="0039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D7" w:rsidRDefault="003976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976D7" w:rsidRDefault="00397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008F8"/>
    <w:rsid w:val="001008F8"/>
    <w:rsid w:val="003976D7"/>
    <w:rsid w:val="004239B9"/>
    <w:rsid w:val="00566A5C"/>
    <w:rsid w:val="0069657D"/>
    <w:rsid w:val="006970A3"/>
    <w:rsid w:val="00B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9AC95-8D16-46C9-87CC-A617A47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dc:description/>
  <cp:lastModifiedBy>Rodrigo Felipe Cardoso</cp:lastModifiedBy>
  <cp:revision>3</cp:revision>
  <dcterms:created xsi:type="dcterms:W3CDTF">2015-09-17T16:06:00Z</dcterms:created>
  <dcterms:modified xsi:type="dcterms:W3CDTF">2015-09-17T16:29:00Z</dcterms:modified>
</cp:coreProperties>
</file>